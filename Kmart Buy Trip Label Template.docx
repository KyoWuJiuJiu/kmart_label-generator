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8A21DA" w14:paraId="0CD075C6" w14:textId="77777777" w:rsidTr="00E7559F">
        <w:trPr>
          <w:cantSplit/>
          <w:trHeight w:hRule="exact" w:val="2880"/>
        </w:trPr>
        <w:tc>
          <w:tcPr>
            <w:tcW w:w="5760" w:type="dxa"/>
            <w:vAlign w:val="center"/>
          </w:tcPr>
          <w:tbl>
            <w:tblPr>
              <w:tblStyle w:val="ae"/>
              <w:tblW w:w="5535" w:type="dxa"/>
              <w:tblLook w:val="04A0" w:firstRow="1" w:lastRow="0" w:firstColumn="1" w:lastColumn="0" w:noHBand="0" w:noVBand="1"/>
            </w:tblPr>
            <w:tblGrid>
              <w:gridCol w:w="1460"/>
              <w:gridCol w:w="425"/>
              <w:gridCol w:w="709"/>
              <w:gridCol w:w="1434"/>
              <w:gridCol w:w="1507"/>
            </w:tblGrid>
            <w:tr w:rsidR="006E1A48" w14:paraId="04A2D344" w14:textId="77777777" w:rsidTr="40A2DACF">
              <w:trPr>
                <w:trHeight w:hRule="exact" w:val="227"/>
              </w:trPr>
              <w:tc>
                <w:tcPr>
                  <w:tcW w:w="5535" w:type="dxa"/>
                  <w:gridSpan w:val="5"/>
                  <w:vAlign w:val="center"/>
                </w:tcPr>
                <w:p w14:paraId="11733924" w14:textId="77777777" w:rsidR="006E1A48" w:rsidRPr="00136E2B" w:rsidRDefault="006E1A48" w:rsidP="006E1A48">
                  <w:pPr>
                    <w:widowControl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136E2B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Sample</w:t>
                  </w:r>
                </w:p>
                <w:p w14:paraId="192D9466" w14:textId="77777777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6E1A48" w14:paraId="345581DD" w14:textId="77777777" w:rsidTr="00AB5DFD">
              <w:trPr>
                <w:trHeight w:hRule="exact" w:val="737"/>
              </w:trPr>
              <w:tc>
                <w:tcPr>
                  <w:tcW w:w="5535" w:type="dxa"/>
                  <w:gridSpan w:val="5"/>
                  <w:vAlign w:val="center"/>
                </w:tcPr>
                <w:p w14:paraId="056FFD4F" w14:textId="11995F80" w:rsidR="006E1A48" w:rsidRPr="000646B0" w:rsidRDefault="006E1A48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F15ED5" wp14:editId="2C3F504B">
                        <wp:extent cx="786464" cy="389744"/>
                        <wp:effectExtent l="0" t="0" r="1270" b="4445"/>
                        <wp:docPr id="11159" name="Picture 1" descr="Description: Description: Description: untitled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D49C4A96-C60B-9373-4C7F-4677A9838A7A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59" name="Picture 1" descr="Description: Description: Description: untitled">
                                  <a:extLst>
                                    <a:ext uri="{FF2B5EF4-FFF2-40B4-BE49-F238E27FC236}">
                                      <a16:creationId xmlns:a16="http://schemas.microsoft.com/office/drawing/2014/main" id="{D49C4A96-C60B-9373-4C7F-4677A9838A7A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8019" cy="430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13313" w14:paraId="6F3A43E1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686AB1E0" w14:textId="7CDFF3FC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Supplier: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6036DE5A" w14:textId="36A012EB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Weveel</w:t>
                  </w:r>
                  <w:proofErr w:type="spellEnd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 xml:space="preserve"> LLC</w:t>
                  </w:r>
                </w:p>
              </w:tc>
              <w:tc>
                <w:tcPr>
                  <w:tcW w:w="1434" w:type="dxa"/>
                  <w:vAlign w:val="center"/>
                </w:tcPr>
                <w:p w14:paraId="33FD05D4" w14:textId="72B834B4" w:rsidR="00513313" w:rsidRPr="00513313" w:rsidRDefault="00581BA8" w:rsidP="00B47D55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581BA8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No. of assort.:</w:t>
                  </w:r>
                </w:p>
              </w:tc>
              <w:tc>
                <w:tcPr>
                  <w:tcW w:w="1507" w:type="dxa"/>
                  <w:vAlign w:val="center"/>
                </w:tcPr>
                <w:p w14:paraId="0CD55569" w14:textId="66D70ADD" w:rsidR="00513313" w:rsidRPr="00513313" w:rsidRDefault="00513313" w:rsidP="00581BA8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0B6EE1C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94B0B6C" w14:textId="36028B5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CGA Merchandiser: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3F01EB4D" w14:textId="1AA7D3B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proofErr w:type="spellStart"/>
                  <w:r w:rsidRPr="000646B0"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  <w:t>Jollus</w:t>
                  </w:r>
                  <w:proofErr w:type="spellEnd"/>
                </w:p>
              </w:tc>
              <w:tc>
                <w:tcPr>
                  <w:tcW w:w="1434" w:type="dxa"/>
                  <w:vAlign w:val="center"/>
                </w:tcPr>
                <w:p w14:paraId="47ACC43C" w14:textId="5C79D686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FOB port / price: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49F114C7" w14:textId="751DD62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4128423F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7BFA8EB6" w14:textId="335FDA2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Order No.: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5641D02E" w14:textId="4927B7FC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35DC5C7D" w14:textId="020046F3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color w:val="000000"/>
                      <w:kern w:val="0"/>
                      <w:sz w:val="13"/>
                      <w:szCs w:val="13"/>
                      <w14:ligatures w14:val="none"/>
                    </w:rPr>
                    <w:t>FF due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61D4F0D7" w14:textId="13CA1F35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224369BE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2623C5AC" w14:textId="247BCBEF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Item No: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4563197F" w14:textId="1C7EAFAA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05D5F7F4" w14:textId="430C812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send date:</w:t>
                  </w:r>
                </w:p>
              </w:tc>
              <w:tc>
                <w:tcPr>
                  <w:tcW w:w="1507" w:type="dxa"/>
                  <w:vAlign w:val="center"/>
                </w:tcPr>
                <w:p w14:paraId="7C9604CF" w14:textId="7E06FB24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660E012" w14:textId="77777777" w:rsidTr="40A2DACF">
              <w:trPr>
                <w:trHeight w:hRule="exact" w:val="227"/>
              </w:trPr>
              <w:tc>
                <w:tcPr>
                  <w:tcW w:w="1460" w:type="dxa"/>
                  <w:vAlign w:val="center"/>
                </w:tcPr>
                <w:p w14:paraId="32805DEA" w14:textId="00A29E25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Keycode:</w:t>
                  </w:r>
                </w:p>
              </w:tc>
              <w:tc>
                <w:tcPr>
                  <w:tcW w:w="1134" w:type="dxa"/>
                  <w:gridSpan w:val="2"/>
                  <w:vAlign w:val="center"/>
                </w:tcPr>
                <w:p w14:paraId="019FB307" w14:textId="4C1BF3DE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  <w:tc>
                <w:tcPr>
                  <w:tcW w:w="1434" w:type="dxa"/>
                  <w:vAlign w:val="center"/>
                </w:tcPr>
                <w:p w14:paraId="66A3BEED" w14:textId="32862DB1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Sample Status</w:t>
                  </w:r>
                </w:p>
              </w:tc>
              <w:tc>
                <w:tcPr>
                  <w:tcW w:w="1507" w:type="dxa"/>
                  <w:vAlign w:val="center"/>
                </w:tcPr>
                <w:p w14:paraId="32E06A75" w14:textId="67676DA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  <w:tr w:rsidR="00513313" w14:paraId="60D98C8B" w14:textId="77777777" w:rsidTr="00AB5DFD">
              <w:trPr>
                <w:trHeight w:hRule="exact" w:val="340"/>
              </w:trPr>
              <w:tc>
                <w:tcPr>
                  <w:tcW w:w="1460" w:type="dxa"/>
                  <w:vAlign w:val="center"/>
                </w:tcPr>
                <w:p w14:paraId="39CB14CF" w14:textId="154A6934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Description:</w:t>
                  </w:r>
                </w:p>
              </w:tc>
              <w:tc>
                <w:tcPr>
                  <w:tcW w:w="4075" w:type="dxa"/>
                  <w:gridSpan w:val="4"/>
                  <w:vAlign w:val="center"/>
                </w:tcPr>
                <w:p w14:paraId="2F8D754B" w14:textId="1500273A" w:rsidR="00513313" w:rsidRPr="00513313" w:rsidRDefault="00513313" w:rsidP="00D80F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kern w:val="0"/>
                      <w:sz w:val="13"/>
                      <w:szCs w:val="13"/>
                      <w14:ligatures w14:val="none"/>
                    </w:rPr>
                  </w:pPr>
                </w:p>
              </w:tc>
            </w:tr>
            <w:tr w:rsidR="00513313" w14:paraId="17E3A635" w14:textId="77777777" w:rsidTr="40A2DACF">
              <w:trPr>
                <w:cantSplit/>
                <w:trHeight w:hRule="exact" w:val="227"/>
              </w:trPr>
              <w:tc>
                <w:tcPr>
                  <w:tcW w:w="1885" w:type="dxa"/>
                  <w:gridSpan w:val="2"/>
                  <w:vAlign w:val="center"/>
                </w:tcPr>
                <w:p w14:paraId="153B8274" w14:textId="77777777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  <w:r w:rsidRPr="000646B0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 xml:space="preserve">Sample Purpose / </w:t>
                  </w:r>
                  <w:r w:rsidRPr="00513313">
                    <w:rPr>
                      <w:rFonts w:ascii="Arial" w:eastAsia="宋体" w:hAnsi="Arial" w:cs="Arial"/>
                      <w:kern w:val="0"/>
                      <w:sz w:val="13"/>
                      <w:szCs w:val="13"/>
                      <w14:ligatures w14:val="none"/>
                    </w:rPr>
                    <w:t>Remarks:</w:t>
                  </w:r>
                </w:p>
              </w:tc>
              <w:tc>
                <w:tcPr>
                  <w:tcW w:w="3650" w:type="dxa"/>
                  <w:gridSpan w:val="3"/>
                  <w:vAlign w:val="center"/>
                </w:tcPr>
                <w:p w14:paraId="50F9BD65" w14:textId="5D7CBBBF" w:rsidR="00513313" w:rsidRPr="00513313" w:rsidRDefault="00513313" w:rsidP="00D80F2F">
                  <w:pPr>
                    <w:widowControl/>
                    <w:jc w:val="center"/>
                    <w:rPr>
                      <w:rFonts w:ascii="Times New Roman" w:hAnsi="Times New Roman" w:cs="Times New Roman"/>
                      <w:b/>
                      <w:bCs/>
                      <w:sz w:val="13"/>
                      <w:szCs w:val="13"/>
                    </w:rPr>
                  </w:pPr>
                </w:p>
              </w:tc>
            </w:tr>
          </w:tbl>
          <w:p w14:paraId="641A17E5" w14:textId="0D414A2B" w:rsidR="00513313" w:rsidRPr="00513313" w:rsidRDefault="00513313" w:rsidP="0051331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581391F1" w14:textId="77777777" w:rsidR="008A21DA" w:rsidRDefault="008A21DA" w:rsidP="008A21DA">
            <w:pPr>
              <w:ind w:left="154" w:right="154"/>
            </w:pPr>
          </w:p>
        </w:tc>
        <w:tc>
          <w:tcPr>
            <w:tcW w:w="5760" w:type="dxa"/>
            <w:tcMar>
              <w:left w:w="102" w:type="dxa"/>
            </w:tcMar>
            <w:vAlign w:val="center"/>
          </w:tcPr>
          <w:p w14:paraId="01D2BE05" w14:textId="77777777" w:rsidR="008A21DA" w:rsidRPr="00DE15F8" w:rsidRDefault="008A21DA" w:rsidP="00AB5DFD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E7559F" w14:paraId="475582C4" w14:textId="77777777" w:rsidTr="00E7559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  <w:tcMar>
              <w:left w:w="102" w:type="dxa"/>
            </w:tcMar>
            <w:vAlign w:val="center"/>
          </w:tcPr>
          <w:p w14:paraId="3442EA00" w14:textId="77777777" w:rsidR="00E7559F" w:rsidRPr="00DE15F8" w:rsidRDefault="00E7559F" w:rsidP="00E7559F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0617CDE6" w14:textId="77777777" w:rsidR="00E7559F" w:rsidRDefault="00E7559F" w:rsidP="00E7559F">
            <w:pPr>
              <w:ind w:left="154" w:right="154"/>
            </w:pPr>
          </w:p>
        </w:tc>
        <w:tc>
          <w:tcPr>
            <w:tcW w:w="5760" w:type="dxa"/>
            <w:tcMar>
              <w:left w:w="102" w:type="dxa"/>
            </w:tcMar>
            <w:vAlign w:val="center"/>
          </w:tcPr>
          <w:p w14:paraId="5A4294DB" w14:textId="77777777" w:rsidR="00E7559F" w:rsidRPr="00DE15F8" w:rsidRDefault="00E7559F" w:rsidP="00E7559F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E7559F" w14:paraId="5FB5EBF5" w14:textId="77777777" w:rsidTr="00E7559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  <w:tcMar>
              <w:left w:w="102" w:type="dxa"/>
            </w:tcMar>
            <w:vAlign w:val="center"/>
          </w:tcPr>
          <w:p w14:paraId="36867C56" w14:textId="77777777" w:rsidR="00E7559F" w:rsidRPr="00DE15F8" w:rsidRDefault="00E7559F" w:rsidP="00E7559F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605CAEA1" w14:textId="77777777" w:rsidR="00E7559F" w:rsidRDefault="00E7559F" w:rsidP="00E7559F">
            <w:pPr>
              <w:ind w:left="154" w:right="154"/>
            </w:pPr>
          </w:p>
        </w:tc>
        <w:tc>
          <w:tcPr>
            <w:tcW w:w="5760" w:type="dxa"/>
            <w:tcMar>
              <w:left w:w="102" w:type="dxa"/>
            </w:tcMar>
            <w:vAlign w:val="center"/>
          </w:tcPr>
          <w:p w14:paraId="5EA449F4" w14:textId="77777777" w:rsidR="00E7559F" w:rsidRPr="00DE15F8" w:rsidRDefault="00E7559F" w:rsidP="00E7559F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E7559F" w14:paraId="748FC4C5" w14:textId="77777777" w:rsidTr="00E7559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  <w:tcMar>
              <w:left w:w="102" w:type="dxa"/>
            </w:tcMar>
            <w:vAlign w:val="center"/>
          </w:tcPr>
          <w:p w14:paraId="6129F96F" w14:textId="77777777" w:rsidR="00E7559F" w:rsidRPr="00DE15F8" w:rsidRDefault="00E7559F" w:rsidP="00E7559F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252F297" w14:textId="77777777" w:rsidR="00E7559F" w:rsidRDefault="00E7559F" w:rsidP="00E7559F">
            <w:pPr>
              <w:ind w:left="154" w:right="154"/>
            </w:pPr>
          </w:p>
        </w:tc>
        <w:tc>
          <w:tcPr>
            <w:tcW w:w="5760" w:type="dxa"/>
            <w:tcMar>
              <w:left w:w="102" w:type="dxa"/>
            </w:tcMar>
            <w:vAlign w:val="center"/>
          </w:tcPr>
          <w:p w14:paraId="63314778" w14:textId="77777777" w:rsidR="00E7559F" w:rsidRPr="00DE15F8" w:rsidRDefault="00E7559F" w:rsidP="00E7559F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  <w:tr w:rsidR="00E7559F" w14:paraId="3D81622C" w14:textId="77777777" w:rsidTr="00E7559F">
        <w:tblPrEx>
          <w:tblCellMar>
            <w:left w:w="15" w:type="dxa"/>
            <w:right w:w="15" w:type="dxa"/>
          </w:tblCellMar>
        </w:tblPrEx>
        <w:trPr>
          <w:cantSplit/>
          <w:trHeight w:hRule="exact" w:val="2880"/>
        </w:trPr>
        <w:tc>
          <w:tcPr>
            <w:tcW w:w="5760" w:type="dxa"/>
            <w:tcMar>
              <w:left w:w="102" w:type="dxa"/>
            </w:tcMar>
            <w:vAlign w:val="center"/>
          </w:tcPr>
          <w:p w14:paraId="4A7CB546" w14:textId="77777777" w:rsidR="00E7559F" w:rsidRPr="00DE15F8" w:rsidRDefault="00E7559F" w:rsidP="00E7559F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  <w:tc>
          <w:tcPr>
            <w:tcW w:w="270" w:type="dxa"/>
          </w:tcPr>
          <w:p w14:paraId="2D431413" w14:textId="77777777" w:rsidR="00E7559F" w:rsidRDefault="00E7559F" w:rsidP="00E7559F">
            <w:pPr>
              <w:ind w:left="154" w:right="154"/>
            </w:pPr>
          </w:p>
        </w:tc>
        <w:tc>
          <w:tcPr>
            <w:tcW w:w="5760" w:type="dxa"/>
            <w:tcMar>
              <w:left w:w="102" w:type="dxa"/>
            </w:tcMar>
            <w:vAlign w:val="center"/>
          </w:tcPr>
          <w:p w14:paraId="0165E7FC" w14:textId="77777777" w:rsidR="00E7559F" w:rsidRPr="00DE15F8" w:rsidRDefault="00E7559F" w:rsidP="00E7559F">
            <w:pPr>
              <w:spacing w:line="192" w:lineRule="auto"/>
              <w:ind w:left="153" w:right="153"/>
              <w:jc w:val="center"/>
              <w:rPr>
                <w:rFonts w:ascii="Nanum Pen Script" w:eastAsia="Nanum Pen Script" w:hAnsi="Nanum Pen Script"/>
                <w:sz w:val="19"/>
                <w:szCs w:val="19"/>
              </w:rPr>
            </w:pPr>
          </w:p>
        </w:tc>
      </w:tr>
    </w:tbl>
    <w:p w14:paraId="27A01199" w14:textId="77777777" w:rsidR="008A21DA" w:rsidRPr="008A21DA" w:rsidRDefault="008A21DA" w:rsidP="008A21DA">
      <w:pPr>
        <w:ind w:left="154" w:right="154"/>
        <w:rPr>
          <w:vanish/>
        </w:rPr>
      </w:pPr>
    </w:p>
    <w:sectPr w:rsidR="008A21DA" w:rsidRPr="008A21DA" w:rsidSect="008A21DA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E233F"/>
    <w:multiLevelType w:val="hybridMultilevel"/>
    <w:tmpl w:val="8E468006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4589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13"/>
    <w:rsid w:val="000353E9"/>
    <w:rsid w:val="00136E2B"/>
    <w:rsid w:val="00432664"/>
    <w:rsid w:val="004672ED"/>
    <w:rsid w:val="00513313"/>
    <w:rsid w:val="00581BA8"/>
    <w:rsid w:val="006432D8"/>
    <w:rsid w:val="006E1A48"/>
    <w:rsid w:val="007833B1"/>
    <w:rsid w:val="00870290"/>
    <w:rsid w:val="008A21DA"/>
    <w:rsid w:val="00A136B6"/>
    <w:rsid w:val="00A31230"/>
    <w:rsid w:val="00AB5DFD"/>
    <w:rsid w:val="00B47D55"/>
    <w:rsid w:val="00B7017C"/>
    <w:rsid w:val="00CA3525"/>
    <w:rsid w:val="00D80F2F"/>
    <w:rsid w:val="00DE15F8"/>
    <w:rsid w:val="00E7559F"/>
    <w:rsid w:val="40A2D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CB79B"/>
  <w15:chartTrackingRefBased/>
  <w15:docId w15:val="{1ECB4869-7F20-9145-806C-B4D97C82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59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21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1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1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1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1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1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1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1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1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2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1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1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21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1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1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1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1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1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1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1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1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1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1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21D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2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yowu/Library/Group%20Containers/UBF8T346G9.Office/User%20Content.localized/Templates.localized/5163-1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A99BE4EC341124FA7808D337DCB9188" ma:contentTypeVersion="15" ma:contentTypeDescription="新建文档。" ma:contentTypeScope="" ma:versionID="e5e501d8dc891368dcb6e7d54331eb39">
  <xsd:schema xmlns:xsd="http://www.w3.org/2001/XMLSchema" xmlns:xs="http://www.w3.org/2001/XMLSchema" xmlns:p="http://schemas.microsoft.com/office/2006/metadata/properties" xmlns:ns2="4626ec3b-11ea-4ddf-af8b-d0515e0c815e" xmlns:ns3="94a76dde-41db-43fa-bae3-1dbbfdafda97" targetNamespace="http://schemas.microsoft.com/office/2006/metadata/properties" ma:root="true" ma:fieldsID="b270a440fc78e4190f1ec31d61186603" ns2:_="" ns3:_="">
    <xsd:import namespace="4626ec3b-11ea-4ddf-af8b-d0515e0c815e"/>
    <xsd:import namespace="94a76dde-41db-43fa-bae3-1dbbfdafda9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6ec3b-11ea-4ddf-af8b-d0515e0c815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图像标记" ma:readOnly="false" ma:fieldId="{5cf76f15-5ced-4ddc-b409-7134ff3c332f}" ma:taxonomyMulti="true" ma:sspId="3c8cfa4a-bc51-4ed0-a33d-04910440cc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76dde-41db-43fa-bae3-1dbbfdafda9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d5d060e-f09e-4d8e-84cf-233ab6996384}" ma:internalName="TaxCatchAll" ma:showField="CatchAllData" ma:web="94a76dde-41db-43fa-bae3-1dbbfdafd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a76dde-41db-43fa-bae3-1dbbfdafda97" xsi:nil="true"/>
    <lcf76f155ced4ddcb4097134ff3c332f xmlns="4626ec3b-11ea-4ddf-af8b-d0515e0c81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CBF1E2-FA4C-40ED-8278-BD10B183B2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8139FB-FD17-4526-A8E4-1B141571C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6ec3b-11ea-4ddf-af8b-d0515e0c815e"/>
    <ds:schemaRef ds:uri="94a76dde-41db-43fa-bae3-1dbbfdafd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7FEB3-FAB8-4E9F-9D50-04CC535299C9}">
  <ds:schemaRefs>
    <ds:schemaRef ds:uri="http://schemas.microsoft.com/office/2006/metadata/properties"/>
    <ds:schemaRef ds:uri="http://schemas.microsoft.com/office/infopath/2007/PartnerControls"/>
    <ds:schemaRef ds:uri="94a76dde-41db-43fa-bae3-1dbbfdafda97"/>
    <ds:schemaRef ds:uri="4626ec3b-11ea-4ddf-af8b-d0515e0c81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5163-10.dotx</Template>
  <TotalTime>21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kyo wu</cp:lastModifiedBy>
  <cp:revision>11</cp:revision>
  <cp:lastPrinted>2025-06-16T09:24:00Z</cp:lastPrinted>
  <dcterms:created xsi:type="dcterms:W3CDTF">2025-06-16T09:08:00Z</dcterms:created>
  <dcterms:modified xsi:type="dcterms:W3CDTF">2025-06-18T03:16:00Z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0x010100FA99BE4EC341124FA7808D337DCB9188</vt:lpwstr>
  </property>
  <property fmtid="{D5CDD505-2E9C-101B-9397-08002B2CF9AE}" pid="3" name="MediaServiceImageTags">
    <vt:lpwstr/>
  </property>
</Properties>
</file>